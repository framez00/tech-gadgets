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0E25" w14:textId="6F25BBD3" w:rsidR="00254264" w:rsidRDefault="008A35DC" w:rsidP="001355A1">
      <w:pPr>
        <w:pStyle w:val="Heading1"/>
      </w:pPr>
      <w:r>
        <w:t>User Stories</w:t>
      </w:r>
    </w:p>
    <w:p w14:paraId="056CE54B" w14:textId="0040EF55" w:rsidR="002E5E62" w:rsidRPr="004E5230" w:rsidRDefault="004E5230" w:rsidP="002E5E62">
      <w:pPr>
        <w:rPr>
          <w:b/>
          <w:bCs/>
        </w:rPr>
      </w:pPr>
      <w:r w:rsidRPr="004E5230">
        <w:rPr>
          <w:b/>
          <w:bCs/>
        </w:rPr>
        <w:t>Searching an item</w:t>
      </w:r>
    </w:p>
    <w:p w14:paraId="65DBC384" w14:textId="2E581D68" w:rsidR="0028176D" w:rsidRDefault="001355A1" w:rsidP="002E5E62">
      <w:r>
        <w:t>As a tech buyer, I want to search for an item so that I can add it to my cart.</w:t>
      </w:r>
    </w:p>
    <w:p w14:paraId="1C71E068" w14:textId="2E1393E7" w:rsidR="004E5230" w:rsidRDefault="004E5230" w:rsidP="002E5E62">
      <w:r>
        <w:t xml:space="preserve">Given that the application displays list of items, when the buyer clicks </w:t>
      </w:r>
      <w:r w:rsidR="00B57F35">
        <w:t xml:space="preserve">search bar and enters keyword and clicks “enter” button, it will </w:t>
      </w:r>
      <w:r w:rsidR="00C01D1D">
        <w:t>display</w:t>
      </w:r>
      <w:r w:rsidR="00B57F35">
        <w:t xml:space="preserve"> the list of items available. Then the buyer selects item they want to buy and clicks “add to car</w:t>
      </w:r>
      <w:r w:rsidR="00C01D1D">
        <w:t>t</w:t>
      </w:r>
      <w:r w:rsidR="00B57F35">
        <w:t>”.</w:t>
      </w:r>
    </w:p>
    <w:p w14:paraId="519981EF" w14:textId="77777777" w:rsidR="00300E5C" w:rsidRDefault="00300E5C" w:rsidP="002E5E62"/>
    <w:p w14:paraId="70CC2CEB" w14:textId="2723E588" w:rsidR="00086751" w:rsidRPr="00F81D75" w:rsidRDefault="00086751" w:rsidP="002E5E62">
      <w:pPr>
        <w:rPr>
          <w:b/>
          <w:bCs/>
        </w:rPr>
      </w:pPr>
      <w:r w:rsidRPr="00F81D75">
        <w:rPr>
          <w:b/>
          <w:bCs/>
        </w:rPr>
        <w:t>Incrementing shopping cart</w:t>
      </w:r>
    </w:p>
    <w:p w14:paraId="76147454" w14:textId="7DC4F064" w:rsidR="00F81D75" w:rsidRDefault="00F81D75" w:rsidP="002E5E62">
      <w:r>
        <w:t xml:space="preserve">Once you select an item and click “add to cart”, the cart should </w:t>
      </w:r>
      <w:r w:rsidR="00512EE9">
        <w:t>display</w:t>
      </w:r>
      <w:r>
        <w:t xml:space="preserve"> a number</w:t>
      </w:r>
      <w:r w:rsidR="00512EE9">
        <w:t xml:space="preserve"> that tells the customer how many items they </w:t>
      </w:r>
      <w:r w:rsidR="007C2F64">
        <w:t>added to the cart.</w:t>
      </w:r>
    </w:p>
    <w:p w14:paraId="0040ACEE" w14:textId="77777777" w:rsidR="00086751" w:rsidRDefault="00086751" w:rsidP="002E5E62"/>
    <w:p w14:paraId="5B155EF2" w14:textId="286943AD" w:rsidR="00300E5C" w:rsidRDefault="00300E5C" w:rsidP="002E5E62">
      <w:pPr>
        <w:rPr>
          <w:b/>
          <w:bCs/>
        </w:rPr>
      </w:pPr>
      <w:r w:rsidRPr="002344F2">
        <w:rPr>
          <w:b/>
          <w:bCs/>
        </w:rPr>
        <w:t xml:space="preserve">Checking </w:t>
      </w:r>
      <w:r w:rsidR="002344F2" w:rsidRPr="002344F2">
        <w:rPr>
          <w:b/>
          <w:bCs/>
        </w:rPr>
        <w:t xml:space="preserve">items in </w:t>
      </w:r>
      <w:r w:rsidR="00A4781B">
        <w:rPr>
          <w:b/>
          <w:bCs/>
        </w:rPr>
        <w:t>cart</w:t>
      </w:r>
    </w:p>
    <w:p w14:paraId="2D9C0DF6" w14:textId="29BB1032" w:rsidR="002344F2" w:rsidRDefault="002F48E5" w:rsidP="002E5E62">
      <w:r>
        <w:t xml:space="preserve">First </w:t>
      </w:r>
      <w:r w:rsidR="00C00C50">
        <w:t>you</w:t>
      </w:r>
      <w:r>
        <w:t xml:space="preserve"> need to </w:t>
      </w:r>
      <w:r w:rsidR="00C01D1D">
        <w:t xml:space="preserve">have selected one or more items to add to </w:t>
      </w:r>
      <w:r w:rsidR="00C00C50">
        <w:t>the</w:t>
      </w:r>
      <w:r w:rsidR="00C01D1D">
        <w:t xml:space="preserve"> cart. Then you will </w:t>
      </w:r>
      <w:r w:rsidR="00C00C50">
        <w:t xml:space="preserve">click on the cart </w:t>
      </w:r>
      <w:r w:rsidR="00086751">
        <w:t>button,</w:t>
      </w:r>
      <w:r w:rsidR="003509EC">
        <w:t xml:space="preserve"> </w:t>
      </w:r>
      <w:r w:rsidR="00C00C50">
        <w:t xml:space="preserve">and it will redirect you </w:t>
      </w:r>
      <w:r w:rsidR="003C365E">
        <w:t xml:space="preserve">to another page. </w:t>
      </w:r>
      <w:r w:rsidR="00286963">
        <w:t xml:space="preserve">You will be able to see the items you selected, </w:t>
      </w:r>
      <w:r w:rsidR="004D1C45">
        <w:t xml:space="preserve">see </w:t>
      </w:r>
      <w:r w:rsidR="00286963">
        <w:t>your subtotal, and have the option to remove items.</w:t>
      </w:r>
      <w:r w:rsidR="004D1C45">
        <w:t xml:space="preserve"> You can then </w:t>
      </w:r>
      <w:r w:rsidR="000B1F31">
        <w:t>continue to buy the items by clicking “continue” or ”payment”.</w:t>
      </w:r>
    </w:p>
    <w:p w14:paraId="06BFD774" w14:textId="77777777" w:rsidR="00086751" w:rsidRDefault="00086751" w:rsidP="002E5E62"/>
    <w:p w14:paraId="43ECAAAC" w14:textId="77777777" w:rsidR="00086751" w:rsidRPr="002F48E5" w:rsidRDefault="00086751" w:rsidP="002E5E62"/>
    <w:sectPr w:rsidR="00086751" w:rsidRPr="002F48E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91125" w14:textId="77777777" w:rsidR="008A35DC" w:rsidRDefault="008A35DC">
      <w:r>
        <w:separator/>
      </w:r>
    </w:p>
    <w:p w14:paraId="52A38278" w14:textId="77777777" w:rsidR="008A35DC" w:rsidRDefault="008A35DC"/>
  </w:endnote>
  <w:endnote w:type="continuationSeparator" w:id="0">
    <w:p w14:paraId="22F0487A" w14:textId="77777777" w:rsidR="008A35DC" w:rsidRDefault="008A35DC">
      <w:r>
        <w:continuationSeparator/>
      </w:r>
    </w:p>
    <w:p w14:paraId="77193C38" w14:textId="77777777" w:rsidR="008A35DC" w:rsidRDefault="008A35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E1C68" w14:textId="77777777" w:rsidR="00254264" w:rsidRDefault="001441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D8C02" w14:textId="77777777" w:rsidR="008A35DC" w:rsidRDefault="008A35DC">
      <w:r>
        <w:separator/>
      </w:r>
    </w:p>
    <w:p w14:paraId="35710783" w14:textId="77777777" w:rsidR="008A35DC" w:rsidRDefault="008A35DC"/>
  </w:footnote>
  <w:footnote w:type="continuationSeparator" w:id="0">
    <w:p w14:paraId="67CAEA81" w14:textId="77777777" w:rsidR="008A35DC" w:rsidRDefault="008A35DC">
      <w:r>
        <w:continuationSeparator/>
      </w:r>
    </w:p>
    <w:p w14:paraId="6E933DD0" w14:textId="77777777" w:rsidR="008A35DC" w:rsidRDefault="008A35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4667A3"/>
    <w:multiLevelType w:val="hybridMultilevel"/>
    <w:tmpl w:val="A97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0BD"/>
    <w:multiLevelType w:val="hybridMultilevel"/>
    <w:tmpl w:val="909E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3214">
    <w:abstractNumId w:val="1"/>
  </w:num>
  <w:num w:numId="2" w16cid:durableId="155876410">
    <w:abstractNumId w:val="0"/>
  </w:num>
  <w:num w:numId="3" w16cid:durableId="1558472165">
    <w:abstractNumId w:val="3"/>
  </w:num>
  <w:num w:numId="4" w16cid:durableId="582491531">
    <w:abstractNumId w:val="5"/>
  </w:num>
  <w:num w:numId="5" w16cid:durableId="603073500">
    <w:abstractNumId w:val="4"/>
  </w:num>
  <w:num w:numId="6" w16cid:durableId="96431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DC"/>
    <w:rsid w:val="00086751"/>
    <w:rsid w:val="000B1F31"/>
    <w:rsid w:val="001355A1"/>
    <w:rsid w:val="00223294"/>
    <w:rsid w:val="002344F2"/>
    <w:rsid w:val="00254264"/>
    <w:rsid w:val="0028176D"/>
    <w:rsid w:val="00286963"/>
    <w:rsid w:val="002E5E62"/>
    <w:rsid w:val="002F48E5"/>
    <w:rsid w:val="00300E5C"/>
    <w:rsid w:val="003509EC"/>
    <w:rsid w:val="003C365E"/>
    <w:rsid w:val="004D1C45"/>
    <w:rsid w:val="004E5230"/>
    <w:rsid w:val="00512EE9"/>
    <w:rsid w:val="007C2F64"/>
    <w:rsid w:val="008A35DC"/>
    <w:rsid w:val="008F1081"/>
    <w:rsid w:val="00A4781B"/>
    <w:rsid w:val="00B57F35"/>
    <w:rsid w:val="00C00C50"/>
    <w:rsid w:val="00C01D1D"/>
    <w:rsid w:val="00F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5F986"/>
  <w15:chartTrackingRefBased/>
  <w15:docId w15:val="{B0602385-0E19-6A40-A762-B9802052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8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himramez/Library/Containers/com.microsoft.Word/Data/Library/Application%20Support/Microsoft/Office/16.0/DTS/en-US%7b8BB3051E-F29C-F748-A5B3-2C519A4FEA5B%7d/%7b966C228B-590D-E444-A904-9B3B98E02FE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Ramez, Fahim</cp:lastModifiedBy>
  <cp:revision>2</cp:revision>
  <dcterms:created xsi:type="dcterms:W3CDTF">2025-02-13T04:40:00Z</dcterms:created>
  <dcterms:modified xsi:type="dcterms:W3CDTF">2025-02-13T04:40:00Z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